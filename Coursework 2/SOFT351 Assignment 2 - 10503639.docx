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EB447" w14:textId="77777777" w:rsidR="00A10484" w:rsidRDefault="00737CFF" w:rsidP="00EE5957">
      <w:pPr>
        <w:pStyle w:val="Title"/>
        <w:jc w:val="center"/>
      </w:pPr>
      <w:r>
        <w:t>SOFT351</w:t>
      </w:r>
    </w:p>
    <w:p w14:paraId="2366FA5C" w14:textId="77777777" w:rsidR="00737CFF" w:rsidRDefault="00737CFF" w:rsidP="00EE5957">
      <w:pPr>
        <w:pStyle w:val="Title"/>
        <w:jc w:val="center"/>
      </w:pPr>
      <w:r>
        <w:t xml:space="preserve">Assignment </w:t>
      </w:r>
      <w:r w:rsidR="0095007F">
        <w:t>2</w:t>
      </w:r>
    </w:p>
    <w:p w14:paraId="409F6AD9" w14:textId="77777777" w:rsidR="00737CFF" w:rsidRDefault="00737CFF" w:rsidP="00EE5957">
      <w:pPr>
        <w:pStyle w:val="Title"/>
        <w:jc w:val="center"/>
      </w:pPr>
      <w:r>
        <w:t>Joseph Kellaway</w:t>
      </w:r>
    </w:p>
    <w:p w14:paraId="3ED2CEFD" w14:textId="77777777" w:rsidR="00737CFF" w:rsidRDefault="00737CFF" w:rsidP="005129F5">
      <w:pPr>
        <w:pStyle w:val="Heading1"/>
      </w:pPr>
      <w:r>
        <w:t>End User Guide</w:t>
      </w:r>
    </w:p>
    <w:p w14:paraId="6A40AF8F" w14:textId="3A89364E" w:rsidR="009B6A04" w:rsidRDefault="009B6A04" w:rsidP="00CD45F3">
      <w:r>
        <w:t>Run the “</w:t>
      </w:r>
      <w:r w:rsidRPr="009B6A04">
        <w:t>Boids.sln</w:t>
      </w:r>
      <w:r>
        <w:t>” Microsoft Visual Studio Solution file and click run (or the “Boids.exe” file in the “</w:t>
      </w:r>
      <w:r w:rsidRPr="009B6A04">
        <w:t>\x64\Debug</w:t>
      </w:r>
      <w:r>
        <w:t>” pathway) to run the game.</w:t>
      </w:r>
    </w:p>
    <w:p w14:paraId="64297DC0" w14:textId="564D303E" w:rsidR="00CD45F3" w:rsidRDefault="00CD45F3" w:rsidP="00CD45F3">
      <w:r>
        <w:t>The user is presented with a bird’s-eye view of the winged-bear which they can move around the screen as with the previous assignment. The bear controls remain the same, with the F1 key remaining the key pressed to display controls on-screen whilst in the program. New commands added to the software are as follows:</w:t>
      </w:r>
    </w:p>
    <w:p w14:paraId="25A25FEB" w14:textId="6862905F" w:rsidR="00CD45F3" w:rsidRDefault="00CD45F3" w:rsidP="00CD45F3">
      <w:pPr>
        <w:pStyle w:val="ListParagraph"/>
        <w:numPr>
          <w:ilvl w:val="0"/>
          <w:numId w:val="39"/>
        </w:numPr>
      </w:pPr>
      <w:r>
        <w:t>‘r’ key –</w:t>
      </w:r>
      <w:r w:rsidR="00B30F67">
        <w:t xml:space="preserve"> increase the </w:t>
      </w:r>
      <w:r>
        <w:t>strength</w:t>
      </w:r>
      <w:r w:rsidR="00B30F67">
        <w:t xml:space="preserve"> of the leash</w:t>
      </w:r>
      <w:r w:rsidR="000D02E1">
        <w:t xml:space="preserve"> affect forcing </w:t>
      </w:r>
      <w:proofErr w:type="spellStart"/>
      <w:r w:rsidR="000D02E1">
        <w:t>boids</w:t>
      </w:r>
      <w:proofErr w:type="spellEnd"/>
      <w:r w:rsidR="000D02E1">
        <w:t xml:space="preserve"> to stay near the default camera</w:t>
      </w:r>
      <w:r w:rsidR="00B30F67">
        <w:t>.</w:t>
      </w:r>
    </w:p>
    <w:p w14:paraId="13F7631B" w14:textId="5E7E2702" w:rsidR="00CD45F3" w:rsidRDefault="00CD45F3" w:rsidP="00CD45F3">
      <w:pPr>
        <w:pStyle w:val="ListParagraph"/>
        <w:numPr>
          <w:ilvl w:val="0"/>
          <w:numId w:val="39"/>
        </w:numPr>
      </w:pPr>
      <w:r>
        <w:t xml:space="preserve">‘d’ key – </w:t>
      </w:r>
      <w:r w:rsidR="00B30F67">
        <w:t xml:space="preserve">decrease </w:t>
      </w:r>
      <w:r w:rsidR="000D02E1">
        <w:t xml:space="preserve">the strength of the leash affect forcing </w:t>
      </w:r>
      <w:proofErr w:type="spellStart"/>
      <w:r w:rsidR="000D02E1">
        <w:t>boids</w:t>
      </w:r>
      <w:proofErr w:type="spellEnd"/>
      <w:r w:rsidR="000D02E1">
        <w:t xml:space="preserve"> to stay near the default camera</w:t>
      </w:r>
      <w:r w:rsidR="00B30F67">
        <w:t>.</w:t>
      </w:r>
    </w:p>
    <w:p w14:paraId="6719902B" w14:textId="6580A191" w:rsidR="00CD45F3" w:rsidRDefault="00CD45F3" w:rsidP="00CD45F3">
      <w:pPr>
        <w:pStyle w:val="ListParagraph"/>
        <w:numPr>
          <w:ilvl w:val="0"/>
          <w:numId w:val="39"/>
        </w:numPr>
      </w:pPr>
      <w:r>
        <w:t xml:space="preserve">‘t’ key – </w:t>
      </w:r>
      <w:r w:rsidR="00B30F67">
        <w:t>increase</w:t>
      </w:r>
      <w:r w:rsidR="000D02E1">
        <w:t xml:space="preserve"> the</w:t>
      </w:r>
      <w:r w:rsidR="00B30F67">
        <w:t xml:space="preserve"> </w:t>
      </w:r>
      <w:r w:rsidR="000D02E1">
        <w:t xml:space="preserve">distance that the </w:t>
      </w:r>
      <w:proofErr w:type="spellStart"/>
      <w:r w:rsidR="000D02E1">
        <w:t>boids</w:t>
      </w:r>
      <w:proofErr w:type="spellEnd"/>
      <w:r w:rsidR="000D02E1">
        <w:t xml:space="preserve"> can move away from the default camera</w:t>
      </w:r>
      <w:r w:rsidR="00B30F67">
        <w:t>.</w:t>
      </w:r>
    </w:p>
    <w:p w14:paraId="5628A9E8" w14:textId="7896A646" w:rsidR="00CD45F3" w:rsidRDefault="00CD45F3" w:rsidP="00CD45F3">
      <w:pPr>
        <w:pStyle w:val="ListParagraph"/>
        <w:numPr>
          <w:ilvl w:val="0"/>
          <w:numId w:val="39"/>
        </w:numPr>
      </w:pPr>
      <w:r>
        <w:t xml:space="preserve">‘f’ key – </w:t>
      </w:r>
      <w:r w:rsidR="00B30F67">
        <w:t xml:space="preserve">decrease </w:t>
      </w:r>
      <w:r w:rsidR="000D02E1">
        <w:t xml:space="preserve">the distance that the </w:t>
      </w:r>
      <w:proofErr w:type="spellStart"/>
      <w:r w:rsidR="000D02E1">
        <w:t>boids</w:t>
      </w:r>
      <w:proofErr w:type="spellEnd"/>
      <w:r w:rsidR="000D02E1">
        <w:t xml:space="preserve"> can move away from the default camera</w:t>
      </w:r>
      <w:r w:rsidR="00B30F67">
        <w:t>.</w:t>
      </w:r>
    </w:p>
    <w:p w14:paraId="368345E6" w14:textId="33464CA5" w:rsidR="00CD45F3" w:rsidRDefault="00CD45F3" w:rsidP="00CD45F3">
      <w:pPr>
        <w:pStyle w:val="ListParagraph"/>
        <w:numPr>
          <w:ilvl w:val="0"/>
          <w:numId w:val="39"/>
        </w:numPr>
      </w:pPr>
      <w:r>
        <w:t xml:space="preserve">‘y’ key – </w:t>
      </w:r>
      <w:r w:rsidR="00B30F67">
        <w:t xml:space="preserve">increase the </w:t>
      </w:r>
      <w:r w:rsidR="000D02E1">
        <w:t xml:space="preserve">range at which </w:t>
      </w:r>
      <w:proofErr w:type="spellStart"/>
      <w:r w:rsidR="000D02E1">
        <w:t>boids</w:t>
      </w:r>
      <w:proofErr w:type="spellEnd"/>
      <w:r w:rsidR="000D02E1">
        <w:t xml:space="preserve"> see nearby </w:t>
      </w:r>
      <w:proofErr w:type="spellStart"/>
      <w:r w:rsidR="000D02E1">
        <w:t>boids</w:t>
      </w:r>
      <w:proofErr w:type="spellEnd"/>
      <w:r w:rsidR="000D02E1">
        <w:t xml:space="preserve"> (affects turning decisions)</w:t>
      </w:r>
      <w:r w:rsidR="00B30F67">
        <w:t>.</w:t>
      </w:r>
    </w:p>
    <w:p w14:paraId="57ECAD59" w14:textId="603820B7" w:rsidR="00CD45F3" w:rsidRDefault="00CD45F3" w:rsidP="00CD45F3">
      <w:pPr>
        <w:pStyle w:val="ListParagraph"/>
        <w:numPr>
          <w:ilvl w:val="0"/>
          <w:numId w:val="39"/>
        </w:numPr>
      </w:pPr>
      <w:r>
        <w:t xml:space="preserve">‘g’ key – </w:t>
      </w:r>
      <w:r w:rsidR="00B30F67">
        <w:t xml:space="preserve">decrease </w:t>
      </w:r>
      <w:r w:rsidR="000D02E1">
        <w:t xml:space="preserve">the range at which </w:t>
      </w:r>
      <w:proofErr w:type="spellStart"/>
      <w:r w:rsidR="000D02E1">
        <w:t>boids</w:t>
      </w:r>
      <w:proofErr w:type="spellEnd"/>
      <w:r w:rsidR="000D02E1">
        <w:t xml:space="preserve"> see nearby </w:t>
      </w:r>
      <w:proofErr w:type="spellStart"/>
      <w:r w:rsidR="000D02E1">
        <w:t>boids</w:t>
      </w:r>
      <w:proofErr w:type="spellEnd"/>
      <w:r w:rsidR="000D02E1">
        <w:t xml:space="preserve"> (affects turning decisions).</w:t>
      </w:r>
    </w:p>
    <w:p w14:paraId="4DC647F0" w14:textId="42320FE5" w:rsidR="00CD45F3" w:rsidRDefault="00CD45F3" w:rsidP="00CD45F3">
      <w:pPr>
        <w:pStyle w:val="ListParagraph"/>
        <w:numPr>
          <w:ilvl w:val="0"/>
          <w:numId w:val="39"/>
        </w:numPr>
      </w:pPr>
      <w:r>
        <w:t xml:space="preserve">‘u’ key – </w:t>
      </w:r>
      <w:r w:rsidR="00B30F67">
        <w:t xml:space="preserve">increase </w:t>
      </w:r>
      <w:r w:rsidR="000D02E1">
        <w:t xml:space="preserve">the strength of </w:t>
      </w:r>
      <w:r w:rsidR="00B30F67">
        <w:t>cohesion</w:t>
      </w:r>
      <w:r w:rsidR="000D02E1">
        <w:t xml:space="preserve"> (</w:t>
      </w:r>
      <w:proofErr w:type="spellStart"/>
      <w:r w:rsidR="000D02E1">
        <w:t>boid’s</w:t>
      </w:r>
      <w:proofErr w:type="spellEnd"/>
      <w:r w:rsidR="000D02E1">
        <w:t xml:space="preserve"> desire to be the </w:t>
      </w:r>
      <w:proofErr w:type="spellStart"/>
      <w:r w:rsidR="000D02E1">
        <w:t>centre</w:t>
      </w:r>
      <w:proofErr w:type="spellEnd"/>
      <w:r w:rsidR="000D02E1">
        <w:t xml:space="preserve"> of the flock)</w:t>
      </w:r>
      <w:r w:rsidR="00B30F67">
        <w:t>.</w:t>
      </w:r>
    </w:p>
    <w:p w14:paraId="71A1589C" w14:textId="4F840C22" w:rsidR="00CD45F3" w:rsidRDefault="00CD45F3" w:rsidP="00CD45F3">
      <w:pPr>
        <w:pStyle w:val="ListParagraph"/>
        <w:numPr>
          <w:ilvl w:val="0"/>
          <w:numId w:val="39"/>
        </w:numPr>
      </w:pPr>
      <w:r>
        <w:t xml:space="preserve">‘h’ key – </w:t>
      </w:r>
      <w:r w:rsidR="00B30F67">
        <w:t xml:space="preserve">decrease </w:t>
      </w:r>
      <w:r w:rsidR="000D02E1">
        <w:t>the strength of cohesion (</w:t>
      </w:r>
      <w:proofErr w:type="spellStart"/>
      <w:r w:rsidR="000D02E1">
        <w:t>boid’s</w:t>
      </w:r>
      <w:proofErr w:type="spellEnd"/>
      <w:r w:rsidR="000D02E1">
        <w:t xml:space="preserve"> desire to be the </w:t>
      </w:r>
      <w:proofErr w:type="spellStart"/>
      <w:r w:rsidR="000D02E1">
        <w:t>centre</w:t>
      </w:r>
      <w:proofErr w:type="spellEnd"/>
      <w:r w:rsidR="000D02E1">
        <w:t xml:space="preserve"> of the flock)</w:t>
      </w:r>
      <w:r w:rsidR="00B30F67">
        <w:t>.</w:t>
      </w:r>
    </w:p>
    <w:p w14:paraId="5BC5C710" w14:textId="1682E648" w:rsidR="00CD45F3" w:rsidRDefault="00CD45F3" w:rsidP="00CD45F3">
      <w:pPr>
        <w:pStyle w:val="ListParagraph"/>
        <w:numPr>
          <w:ilvl w:val="0"/>
          <w:numId w:val="39"/>
        </w:numPr>
      </w:pPr>
      <w:r>
        <w:t>‘</w:t>
      </w:r>
      <w:proofErr w:type="spellStart"/>
      <w:r>
        <w:t>i</w:t>
      </w:r>
      <w:proofErr w:type="spellEnd"/>
      <w:r>
        <w:t xml:space="preserve">’ key – </w:t>
      </w:r>
      <w:r w:rsidR="000D02E1">
        <w:t xml:space="preserve">increase the strength of </w:t>
      </w:r>
      <w:r w:rsidR="00B30F67">
        <w:t>alignment</w:t>
      </w:r>
      <w:r w:rsidR="000D02E1">
        <w:t xml:space="preserve"> (</w:t>
      </w:r>
      <w:proofErr w:type="spellStart"/>
      <w:r w:rsidR="000D02E1">
        <w:t>boid’s</w:t>
      </w:r>
      <w:proofErr w:type="spellEnd"/>
      <w:r w:rsidR="000D02E1">
        <w:t xml:space="preserve"> desire to face the same direction as the flock)</w:t>
      </w:r>
      <w:r w:rsidR="00B30F67">
        <w:t>.</w:t>
      </w:r>
    </w:p>
    <w:p w14:paraId="70095166" w14:textId="75E7E165" w:rsidR="00CD45F3" w:rsidRDefault="00CD45F3" w:rsidP="00B30F67">
      <w:pPr>
        <w:pStyle w:val="ListParagraph"/>
        <w:numPr>
          <w:ilvl w:val="0"/>
          <w:numId w:val="39"/>
        </w:numPr>
      </w:pPr>
      <w:r>
        <w:t xml:space="preserve">‘j’ key – </w:t>
      </w:r>
      <w:r w:rsidR="00B30F67">
        <w:t xml:space="preserve">decrease </w:t>
      </w:r>
      <w:r w:rsidR="000D02E1">
        <w:t>the strength of alignment (</w:t>
      </w:r>
      <w:proofErr w:type="spellStart"/>
      <w:r w:rsidR="000D02E1">
        <w:t>boid’s</w:t>
      </w:r>
      <w:proofErr w:type="spellEnd"/>
      <w:r w:rsidR="000D02E1">
        <w:t xml:space="preserve"> desire to face the same direction as the flock).</w:t>
      </w:r>
    </w:p>
    <w:p w14:paraId="0973633F" w14:textId="6AD21B4F" w:rsidR="00CD45F3" w:rsidRDefault="00CD45F3" w:rsidP="00CD45F3">
      <w:pPr>
        <w:pStyle w:val="ListParagraph"/>
        <w:numPr>
          <w:ilvl w:val="0"/>
          <w:numId w:val="39"/>
        </w:numPr>
      </w:pPr>
      <w:r>
        <w:t xml:space="preserve">‘o’ key – </w:t>
      </w:r>
      <w:r w:rsidR="00B30F67">
        <w:t>increase the</w:t>
      </w:r>
      <w:r w:rsidR="000D02E1">
        <w:t xml:space="preserve"> strength of</w:t>
      </w:r>
      <w:r w:rsidR="00B30F67">
        <w:t xml:space="preserve"> separation</w:t>
      </w:r>
      <w:r w:rsidR="000D02E1">
        <w:t xml:space="preserve"> (</w:t>
      </w:r>
      <w:proofErr w:type="spellStart"/>
      <w:r w:rsidR="000D02E1">
        <w:t>boid’s</w:t>
      </w:r>
      <w:proofErr w:type="spellEnd"/>
      <w:r w:rsidR="000D02E1">
        <w:t xml:space="preserve"> desire to maintain a minimum distance between </w:t>
      </w:r>
      <w:proofErr w:type="spellStart"/>
      <w:r w:rsidR="000D02E1">
        <w:t>themself</w:t>
      </w:r>
      <w:proofErr w:type="spellEnd"/>
      <w:r w:rsidR="000D02E1">
        <w:t xml:space="preserve"> and other </w:t>
      </w:r>
      <w:proofErr w:type="spellStart"/>
      <w:r w:rsidR="000D02E1">
        <w:t>boids</w:t>
      </w:r>
      <w:proofErr w:type="spellEnd"/>
      <w:r w:rsidR="000D02E1">
        <w:t>)</w:t>
      </w:r>
      <w:r w:rsidR="00B30F67">
        <w:t>.</w:t>
      </w:r>
    </w:p>
    <w:p w14:paraId="189583F5" w14:textId="26977EF0" w:rsidR="00CD45F3" w:rsidRDefault="00CD45F3" w:rsidP="00CD45F3">
      <w:pPr>
        <w:pStyle w:val="ListParagraph"/>
        <w:numPr>
          <w:ilvl w:val="0"/>
          <w:numId w:val="39"/>
        </w:numPr>
      </w:pPr>
      <w:r>
        <w:t xml:space="preserve">‘k’ key – </w:t>
      </w:r>
      <w:r w:rsidR="00B30F67">
        <w:t xml:space="preserve">decrease </w:t>
      </w:r>
      <w:r w:rsidR="000D02E1">
        <w:t>the strength of separation (</w:t>
      </w:r>
      <w:proofErr w:type="spellStart"/>
      <w:r w:rsidR="000D02E1">
        <w:t>boid’s</w:t>
      </w:r>
      <w:proofErr w:type="spellEnd"/>
      <w:r w:rsidR="000D02E1">
        <w:t xml:space="preserve"> desire to maintain a minimum distance between </w:t>
      </w:r>
      <w:proofErr w:type="spellStart"/>
      <w:r w:rsidR="000D02E1">
        <w:t>themself</w:t>
      </w:r>
      <w:proofErr w:type="spellEnd"/>
      <w:r w:rsidR="000D02E1">
        <w:t xml:space="preserve"> and other </w:t>
      </w:r>
      <w:proofErr w:type="spellStart"/>
      <w:r w:rsidR="000D02E1">
        <w:t>boids</w:t>
      </w:r>
      <w:proofErr w:type="spellEnd"/>
      <w:r w:rsidR="000D02E1">
        <w:t>).</w:t>
      </w:r>
    </w:p>
    <w:p w14:paraId="3D900D33" w14:textId="4772FE12" w:rsidR="00CD45F3" w:rsidRDefault="00CD45F3" w:rsidP="00CD45F3">
      <w:pPr>
        <w:pStyle w:val="ListParagraph"/>
        <w:numPr>
          <w:ilvl w:val="0"/>
          <w:numId w:val="39"/>
        </w:numPr>
      </w:pPr>
      <w:r>
        <w:t xml:space="preserve">‘p’ key – </w:t>
      </w:r>
      <w:r w:rsidR="000D02E1">
        <w:t xml:space="preserve">increase the distance that the </w:t>
      </w:r>
      <w:proofErr w:type="spellStart"/>
      <w:r w:rsidR="000D02E1">
        <w:t>boids</w:t>
      </w:r>
      <w:proofErr w:type="spellEnd"/>
      <w:r w:rsidR="000D02E1">
        <w:t xml:space="preserve"> desire to be away from each other</w:t>
      </w:r>
      <w:r w:rsidR="00B30F67">
        <w:t>.</w:t>
      </w:r>
    </w:p>
    <w:p w14:paraId="730FC9B6" w14:textId="77A1D967" w:rsidR="00CD45F3" w:rsidRDefault="00CD45F3" w:rsidP="000D02E1">
      <w:pPr>
        <w:pStyle w:val="ListParagraph"/>
        <w:numPr>
          <w:ilvl w:val="0"/>
          <w:numId w:val="39"/>
        </w:numPr>
      </w:pPr>
      <w:r>
        <w:t xml:space="preserve">‘l’ key – </w:t>
      </w:r>
      <w:r w:rsidR="00B30F67">
        <w:t xml:space="preserve">decrease </w:t>
      </w:r>
      <w:r w:rsidR="000D02E1">
        <w:t xml:space="preserve">the distance that the </w:t>
      </w:r>
      <w:proofErr w:type="spellStart"/>
      <w:r w:rsidR="000D02E1">
        <w:t>boids</w:t>
      </w:r>
      <w:proofErr w:type="spellEnd"/>
      <w:r w:rsidR="000D02E1">
        <w:t xml:space="preserve"> desire to be away from each other.</w:t>
      </w:r>
    </w:p>
    <w:p w14:paraId="6EC4FAB9" w14:textId="422C3F69" w:rsidR="00CD45F3" w:rsidRPr="005129F5" w:rsidRDefault="00CD45F3" w:rsidP="00CD45F3">
      <w:r>
        <w:t xml:space="preserve">The default values are set </w:t>
      </w:r>
      <w:r w:rsidR="00B30F67">
        <w:t xml:space="preserve">in such a way that the </w:t>
      </w:r>
      <w:proofErr w:type="spellStart"/>
      <w:r w:rsidR="00B30F67">
        <w:t>boids</w:t>
      </w:r>
      <w:proofErr w:type="spellEnd"/>
      <w:r w:rsidR="00B30F67">
        <w:t xml:space="preserve"> appear to move around the map together somewhat whilst moving apart if they get too close to each other, avoid travelling too far away from the default camera position and flee the bear if it gets too close.</w:t>
      </w:r>
      <w:r w:rsidR="000D02E1">
        <w:t xml:space="preserve"> Using the above </w:t>
      </w:r>
      <w:proofErr w:type="gramStart"/>
      <w:r w:rsidR="00100F7B">
        <w:t>commands</w:t>
      </w:r>
      <w:proofErr w:type="gramEnd"/>
      <w:r w:rsidR="000D02E1">
        <w:t xml:space="preserve"> the player can change the relevant force or length </w:t>
      </w:r>
      <w:r w:rsidR="00E6783D">
        <w:t>from</w:t>
      </w:r>
      <w:r w:rsidR="000D02E1">
        <w:t xml:space="preserve"> 10% to 200% of the default value.</w:t>
      </w:r>
    </w:p>
    <w:p w14:paraId="2CB051BA" w14:textId="77777777" w:rsidR="00735FA8" w:rsidRDefault="00735FA8" w:rsidP="00735FA8">
      <w:pPr>
        <w:pStyle w:val="Heading1"/>
      </w:pPr>
      <w:r>
        <w:lastRenderedPageBreak/>
        <w:t>Programmer’s guide</w:t>
      </w:r>
    </w:p>
    <w:p w14:paraId="578D2234" w14:textId="4BD27BB1" w:rsidR="00500322" w:rsidRDefault="00CD45F3" w:rsidP="00CD45F3">
      <w:r>
        <w:t>What I am looking at from a programmer’s point of view. How your program fits together. The flow through your program. This is not intended to be an exercise in formally documenting a software project.</w:t>
      </w:r>
    </w:p>
    <w:p w14:paraId="64E0192E" w14:textId="6408A2E0" w:rsidR="00100F7B" w:rsidRDefault="00100F7B" w:rsidP="00CD45F3">
      <w:r>
        <w:t xml:space="preserve">On startup 100 </w:t>
      </w:r>
      <w:proofErr w:type="spellStart"/>
      <w:r>
        <w:t>Boid</w:t>
      </w:r>
      <w:proofErr w:type="spellEnd"/>
      <w:r>
        <w:t xml:space="preserve"> objects are created and stored in an array called flock. The </w:t>
      </w:r>
      <w:proofErr w:type="spellStart"/>
      <w:r>
        <w:t>Boid</w:t>
      </w:r>
      <w:proofErr w:type="spellEnd"/>
      <w:r>
        <w:t xml:space="preserve"> class inherits from the base class Thing3D as the </w:t>
      </w:r>
      <w:proofErr w:type="spellStart"/>
      <w:r>
        <w:t>boids</w:t>
      </w:r>
      <w:proofErr w:type="spellEnd"/>
      <w:r>
        <w:t xml:space="preserve"> themselves are objects with coordinates, rotations, scales etc. in the same manner that the bear is. The </w:t>
      </w:r>
      <w:proofErr w:type="spellStart"/>
      <w:proofErr w:type="gramStart"/>
      <w:r>
        <w:t>spawnFlock</w:t>
      </w:r>
      <w:proofErr w:type="spellEnd"/>
      <w:r>
        <w:t>(</w:t>
      </w:r>
      <w:proofErr w:type="gramEnd"/>
      <w:r>
        <w:t xml:space="preserve">) function uses a random number generator to place the </w:t>
      </w:r>
      <w:proofErr w:type="spellStart"/>
      <w:r>
        <w:t>boid</w:t>
      </w:r>
      <w:proofErr w:type="spellEnd"/>
      <w:r>
        <w:t xml:space="preserve"> within a specified </w:t>
      </w:r>
      <w:r w:rsidR="000F3936">
        <w:t>radius</w:t>
      </w:r>
      <w:r>
        <w:t xml:space="preserve"> of the default camera by randomly selecting a </w:t>
      </w:r>
      <w:r w:rsidR="000F3936">
        <w:t xml:space="preserve">value between the negative and positive maximum distance for the x-coordinate and then selects a random number between the negative and positive remaining value to assign to the z-coordinate. A random rotation between 0 and 2 pi radians about the x-axis is also selected to ensures that the </w:t>
      </w:r>
      <w:proofErr w:type="spellStart"/>
      <w:r w:rsidR="000F3936">
        <w:t>boids</w:t>
      </w:r>
      <w:proofErr w:type="spellEnd"/>
      <w:r w:rsidR="000F3936">
        <w:t xml:space="preserve"> don’t all start facing the same way.</w:t>
      </w:r>
    </w:p>
    <w:p w14:paraId="5E4B858F" w14:textId="3630F4A2" w:rsidR="009D01F0" w:rsidRDefault="002962DD" w:rsidP="00CD45F3">
      <w:r>
        <w:t xml:space="preserve">Each frame the </w:t>
      </w:r>
      <w:r w:rsidR="00100F7B">
        <w:t xml:space="preserve">program checks for any keyboard inputs and moves the bear in the same manner as the previous assignment. After </w:t>
      </w:r>
      <w:r w:rsidR="000F3936">
        <w:t xml:space="preserve">this a loop starts to calculate how each </w:t>
      </w:r>
      <w:proofErr w:type="spellStart"/>
      <w:r w:rsidR="000F3936">
        <w:t>boid</w:t>
      </w:r>
      <w:proofErr w:type="spellEnd"/>
      <w:r w:rsidR="000F3936">
        <w:t xml:space="preserve"> will turn and then move based on their environment:</w:t>
      </w:r>
    </w:p>
    <w:p w14:paraId="7B8D610A" w14:textId="7FBD657D" w:rsidR="000F3936" w:rsidRDefault="000F3936" w:rsidP="000F3936">
      <w:pPr>
        <w:pStyle w:val="ListParagraph"/>
        <w:numPr>
          <w:ilvl w:val="0"/>
          <w:numId w:val="40"/>
        </w:numPr>
      </w:pPr>
      <w:r>
        <w:t xml:space="preserve">A range check is performed on every other </w:t>
      </w:r>
      <w:proofErr w:type="spellStart"/>
      <w:r>
        <w:t>boid</w:t>
      </w:r>
      <w:proofErr w:type="spellEnd"/>
      <w:r>
        <w:t xml:space="preserve"> in the world to see if it is within the local </w:t>
      </w:r>
      <w:proofErr w:type="spellStart"/>
      <w:r>
        <w:t>neighbourhood</w:t>
      </w:r>
      <w:proofErr w:type="spellEnd"/>
      <w:r>
        <w:t xml:space="preserve"> of the </w:t>
      </w:r>
      <w:proofErr w:type="spellStart"/>
      <w:r>
        <w:t>boid</w:t>
      </w:r>
      <w:proofErr w:type="spellEnd"/>
      <w:r>
        <w:t xml:space="preserve"> calculating its current movement.</w:t>
      </w:r>
    </w:p>
    <w:p w14:paraId="1FEB64AC" w14:textId="2D070F04" w:rsidR="000F3936" w:rsidRDefault="000F3936" w:rsidP="000F3936">
      <w:pPr>
        <w:pStyle w:val="ListParagraph"/>
        <w:numPr>
          <w:ilvl w:val="1"/>
          <w:numId w:val="40"/>
        </w:numPr>
      </w:pPr>
      <w:r>
        <w:t xml:space="preserve">If there are no </w:t>
      </w:r>
      <w:proofErr w:type="spellStart"/>
      <w:r>
        <w:t>boids</w:t>
      </w:r>
      <w:proofErr w:type="spellEnd"/>
      <w:r>
        <w:t xml:space="preserve"> nearby, the </w:t>
      </w:r>
      <w:proofErr w:type="spellStart"/>
      <w:r>
        <w:t>boid</w:t>
      </w:r>
      <w:proofErr w:type="spellEnd"/>
      <w:r>
        <w:t xml:space="preserve"> will move randomly. This consists of two actions:</w:t>
      </w:r>
    </w:p>
    <w:p w14:paraId="7D551954" w14:textId="77777777" w:rsidR="000F3936" w:rsidRDefault="000F3936" w:rsidP="000F3936">
      <w:pPr>
        <w:pStyle w:val="ListParagraph"/>
        <w:numPr>
          <w:ilvl w:val="2"/>
          <w:numId w:val="40"/>
        </w:numPr>
      </w:pPr>
      <w:r>
        <w:t>A random turning motion decided by a random number between 1 and 3 where 1 is turn left, 2 is turn right and 3 is neither (i.e. continue straight).</w:t>
      </w:r>
    </w:p>
    <w:p w14:paraId="02D7E21A" w14:textId="05A376B8" w:rsidR="000F3936" w:rsidRDefault="000F3936" w:rsidP="000F3936">
      <w:pPr>
        <w:pStyle w:val="ListParagraph"/>
        <w:numPr>
          <w:ilvl w:val="2"/>
          <w:numId w:val="40"/>
        </w:numPr>
      </w:pPr>
      <w:r>
        <w:t>A random speed adjustment</w:t>
      </w:r>
      <w:r w:rsidR="00535241">
        <w:t xml:space="preserve"> decided by a random number between 1 and 3 that </w:t>
      </w:r>
      <w:proofErr w:type="spellStart"/>
      <w:r w:rsidR="00535241">
        <w:t>favours</w:t>
      </w:r>
      <w:proofErr w:type="spellEnd"/>
      <w:r w:rsidR="00535241">
        <w:t xml:space="preserve"> </w:t>
      </w:r>
      <w:proofErr w:type="spellStart"/>
      <w:r w:rsidR="00535241">
        <w:t>boids</w:t>
      </w:r>
      <w:proofErr w:type="spellEnd"/>
      <w:r w:rsidR="00535241">
        <w:t xml:space="preserve"> travelling at approximately half speed. If the </w:t>
      </w:r>
      <w:proofErr w:type="spellStart"/>
      <w:r w:rsidR="00535241">
        <w:t>boid</w:t>
      </w:r>
      <w:proofErr w:type="spellEnd"/>
      <w:r w:rsidR="00535241">
        <w:t xml:space="preserve"> is travelling under half speed then 1 and 2 speed the </w:t>
      </w:r>
      <w:proofErr w:type="spellStart"/>
      <w:r w:rsidR="00535241">
        <w:t>boid</w:t>
      </w:r>
      <w:proofErr w:type="spellEnd"/>
      <w:r w:rsidR="00535241">
        <w:t xml:space="preserve"> up, and 3 slows it down; if the </w:t>
      </w:r>
      <w:proofErr w:type="spellStart"/>
      <w:r w:rsidR="00535241">
        <w:t>boid</w:t>
      </w:r>
      <w:proofErr w:type="spellEnd"/>
      <w:r w:rsidR="00535241">
        <w:t xml:space="preserve"> is travelling over half speed then 1 speeds it up, and 2 and 3 slow it down.</w:t>
      </w:r>
    </w:p>
    <w:p w14:paraId="6B0E1615" w14:textId="54DD4FAA" w:rsidR="00535241" w:rsidRDefault="00535241" w:rsidP="00535241">
      <w:pPr>
        <w:pStyle w:val="ListParagraph"/>
        <w:numPr>
          <w:ilvl w:val="1"/>
          <w:numId w:val="40"/>
        </w:numPr>
      </w:pPr>
      <w:r>
        <w:t xml:space="preserve">If there are other </w:t>
      </w:r>
      <w:proofErr w:type="spellStart"/>
      <w:r>
        <w:t>boids</w:t>
      </w:r>
      <w:proofErr w:type="spellEnd"/>
      <w:r>
        <w:t xml:space="preserve"> nearby, then the </w:t>
      </w:r>
      <w:proofErr w:type="spellStart"/>
      <w:r>
        <w:t>boid</w:t>
      </w:r>
      <w:proofErr w:type="spellEnd"/>
      <w:r>
        <w:t xml:space="preserve"> flocks:</w:t>
      </w:r>
    </w:p>
    <w:p w14:paraId="206BC3AA" w14:textId="126190DE" w:rsidR="00535241" w:rsidRDefault="00535241" w:rsidP="00535241">
      <w:pPr>
        <w:pStyle w:val="ListParagraph"/>
        <w:numPr>
          <w:ilvl w:val="2"/>
          <w:numId w:val="40"/>
        </w:numPr>
      </w:pPr>
      <w:r>
        <w:t>It adjusts its speed as previous described (in a. ii.).</w:t>
      </w:r>
    </w:p>
    <w:p w14:paraId="556022DE" w14:textId="77777777" w:rsidR="00535241" w:rsidRDefault="00535241" w:rsidP="00535241">
      <w:pPr>
        <w:pStyle w:val="ListParagraph"/>
        <w:numPr>
          <w:ilvl w:val="2"/>
          <w:numId w:val="40"/>
        </w:numPr>
      </w:pPr>
      <w:bookmarkStart w:id="0" w:name="_GoBack"/>
      <w:bookmarkEnd w:id="0"/>
    </w:p>
    <w:p w14:paraId="321C640A" w14:textId="38100B2C" w:rsidR="00735FA8" w:rsidRDefault="00735FA8" w:rsidP="00735FA8">
      <w:pPr>
        <w:pStyle w:val="Heading1"/>
      </w:pPr>
      <w:r>
        <w:t>Additional Note to the Programmer</w:t>
      </w:r>
    </w:p>
    <w:p w14:paraId="6AC6B695" w14:textId="22F50EB8" w:rsidR="00F8236F" w:rsidRDefault="000F3936" w:rsidP="00650753">
      <w:r>
        <w:t xml:space="preserve">The random numbers generated to decide the </w:t>
      </w:r>
      <w:proofErr w:type="spellStart"/>
      <w:r>
        <w:t>boids</w:t>
      </w:r>
      <w:proofErr w:type="spellEnd"/>
      <w:r>
        <w:t xml:space="preserve"> spawning is done</w:t>
      </w:r>
      <w:r w:rsidR="00535241">
        <w:t xml:space="preserve"> uniformly</w:t>
      </w:r>
      <w:r>
        <w:t xml:space="preserve"> using a single random number generator</w:t>
      </w:r>
      <w:r w:rsidR="00535241">
        <w:t xml:space="preserve"> in the main “Boids.cpp” file. This is so that the area permitted to the </w:t>
      </w:r>
      <w:proofErr w:type="spellStart"/>
      <w:r w:rsidR="00535241">
        <w:t>boids</w:t>
      </w:r>
      <w:proofErr w:type="spellEnd"/>
      <w:r w:rsidR="00535241">
        <w:t xml:space="preserve"> should be approximately evenly filled with </w:t>
      </w:r>
      <w:proofErr w:type="spellStart"/>
      <w:r w:rsidR="00535241">
        <w:t>boids</w:t>
      </w:r>
      <w:proofErr w:type="spellEnd"/>
      <w:r w:rsidR="00535241">
        <w:t>.</w:t>
      </w:r>
    </w:p>
    <w:p w14:paraId="2E4269BC" w14:textId="76D73474" w:rsidR="00535241" w:rsidRDefault="00535241" w:rsidP="00650753">
      <w:r>
        <w:t xml:space="preserve">The random numbers generated to decide </w:t>
      </w:r>
      <w:proofErr w:type="spellStart"/>
      <w:r>
        <w:t>boid</w:t>
      </w:r>
      <w:proofErr w:type="spellEnd"/>
      <w:r>
        <w:t xml:space="preserve"> </w:t>
      </w:r>
      <w:proofErr w:type="spellStart"/>
      <w:r>
        <w:t>behaviour</w:t>
      </w:r>
      <w:proofErr w:type="spellEnd"/>
      <w:r>
        <w:t xml:space="preserve"> are created uniformly by a random number generator within the </w:t>
      </w:r>
      <w:proofErr w:type="spellStart"/>
      <w:r>
        <w:t>boid</w:t>
      </w:r>
      <w:proofErr w:type="spellEnd"/>
      <w:r>
        <w:t xml:space="preserve"> class. This is so that whilst each </w:t>
      </w:r>
      <w:proofErr w:type="spellStart"/>
      <w:r>
        <w:t>boid</w:t>
      </w:r>
      <w:proofErr w:type="spellEnd"/>
      <w:r>
        <w:t xml:space="preserve"> should turn left, right and continue straight 1/3 of the time, each </w:t>
      </w:r>
      <w:proofErr w:type="spellStart"/>
      <w:r>
        <w:t>boid</w:t>
      </w:r>
      <w:proofErr w:type="spellEnd"/>
      <w:r>
        <w:t xml:space="preserve"> could roll to turn left at </w:t>
      </w:r>
      <w:proofErr w:type="gramStart"/>
      <w:r>
        <w:t>exactly the same</w:t>
      </w:r>
      <w:proofErr w:type="gramEnd"/>
      <w:r>
        <w:t xml:space="preserve"> time, but with a shared random number generator with a uniform distribution this would be less likely to happen.</w:t>
      </w:r>
    </w:p>
    <w:p w14:paraId="39042D78" w14:textId="77777777" w:rsidR="00535241" w:rsidRDefault="00535241" w:rsidP="00650753"/>
    <w:p w14:paraId="00D27E68" w14:textId="5E618DFD" w:rsidR="005129F5" w:rsidRDefault="005129F5" w:rsidP="005129F5">
      <w:pPr>
        <w:pStyle w:val="Heading1"/>
      </w:pPr>
      <w:r>
        <w:lastRenderedPageBreak/>
        <w:t>Software Engineering Issues</w:t>
      </w:r>
    </w:p>
    <w:p w14:paraId="32ACA91D" w14:textId="1ED15D4D" w:rsidR="005129F5" w:rsidRDefault="00CD45F3" w:rsidP="00CD45F3">
      <w:r>
        <w:t>The software engineering issues, such as the trade-off between performance and good practice, which I have asked you to address.</w:t>
      </w:r>
    </w:p>
    <w:p w14:paraId="60F5155C" w14:textId="7A3DBAAF" w:rsidR="00C93ACE" w:rsidRDefault="00C93ACE" w:rsidP="00CD45F3">
      <w:r>
        <w:t>Loops don’t re-do calculations</w:t>
      </w:r>
    </w:p>
    <w:p w14:paraId="5A176E15" w14:textId="0019A263" w:rsidR="005129F5" w:rsidRDefault="005129F5" w:rsidP="005129F5">
      <w:pPr>
        <w:pStyle w:val="Heading1"/>
      </w:pPr>
      <w:r>
        <w:t>Ownership</w:t>
      </w:r>
    </w:p>
    <w:p w14:paraId="6BE7DCCE" w14:textId="2A6E7793" w:rsidR="005129F5" w:rsidRDefault="005129F5" w:rsidP="00650753">
      <w:r>
        <w:t>As anticipated in the proposal document, I started with my own submission to coursework part 1 (in fact, from a user perspective most of the functions affecting the flying bear remain unchanged). This submission had been created using a combination of my own work and the demos available on the DLE.</w:t>
      </w:r>
    </w:p>
    <w:p w14:paraId="42F4146B" w14:textId="518F45D6" w:rsidR="005129F5" w:rsidRDefault="005129F5" w:rsidP="00650753">
      <w:r>
        <w:t xml:space="preserve">Added to the above are the </w:t>
      </w:r>
      <w:proofErr w:type="spellStart"/>
      <w:r>
        <w:t>boids</w:t>
      </w:r>
      <w:proofErr w:type="spellEnd"/>
      <w:r>
        <w:t xml:space="preserve"> themselves and various global values that affect the </w:t>
      </w:r>
      <w:proofErr w:type="spellStart"/>
      <w:r>
        <w:t>boids</w:t>
      </w:r>
      <w:proofErr w:type="spellEnd"/>
      <w:r>
        <w:t xml:space="preserve"> </w:t>
      </w:r>
      <w:proofErr w:type="spellStart"/>
      <w:r>
        <w:t>behaviour</w:t>
      </w:r>
      <w:proofErr w:type="spellEnd"/>
      <w:r>
        <w:t xml:space="preserve">. The </w:t>
      </w:r>
      <w:proofErr w:type="spellStart"/>
      <w:r>
        <w:t>boid</w:t>
      </w:r>
      <w:proofErr w:type="spellEnd"/>
      <w:r>
        <w:t xml:space="preserve"> class is an extension of the Thing3D class (since they all need positions and rotations etc. anyway) with modified movement, </w:t>
      </w:r>
      <w:proofErr w:type="spellStart"/>
      <w:r>
        <w:t>boid</w:t>
      </w:r>
      <w:proofErr w:type="spellEnd"/>
      <w:r>
        <w:t xml:space="preserve">-like decision making (which was researched via the provided link </w:t>
      </w:r>
      <w:hyperlink r:id="rId11" w:history="1">
        <w:r w:rsidRPr="005155F6">
          <w:rPr>
            <w:rStyle w:val="Hyperlink"/>
          </w:rPr>
          <w:t>http://www.red3d.com/cwr/boids/</w:t>
        </w:r>
      </w:hyperlink>
      <w:r>
        <w:t xml:space="preserve"> as well as various AI lectures given as part of the course at Plymouth University)</w:t>
      </w:r>
      <w:r w:rsidR="00E9014F">
        <w:t>.</w:t>
      </w:r>
    </w:p>
    <w:p w14:paraId="6A87A834" w14:textId="08F3AC29" w:rsidR="005129F5" w:rsidRDefault="005129F5" w:rsidP="005129F5">
      <w:pPr>
        <w:pStyle w:val="Heading1"/>
      </w:pPr>
      <w:r>
        <w:t>Evaluation</w:t>
      </w:r>
    </w:p>
    <w:p w14:paraId="155633B6" w14:textId="48B4632A" w:rsidR="00684690" w:rsidRDefault="005129F5" w:rsidP="00650753">
      <w:r>
        <w:t xml:space="preserve">After more thoroughly considering what had been initially proposed and the intention of </w:t>
      </w:r>
      <w:proofErr w:type="spellStart"/>
      <w:r>
        <w:t>boids</w:t>
      </w:r>
      <w:proofErr w:type="spellEnd"/>
      <w:r>
        <w:t xml:space="preserve"> themselves, I felt the need to revise what was to be created. Initially I set out to allow the user to direct the </w:t>
      </w:r>
      <w:proofErr w:type="spellStart"/>
      <w:r>
        <w:t>boids</w:t>
      </w:r>
      <w:proofErr w:type="spellEnd"/>
      <w:r>
        <w:t xml:space="preserve"> </w:t>
      </w:r>
      <w:r w:rsidR="00684690">
        <w:t xml:space="preserve">by attracting them towards a playable entity, though </w:t>
      </w:r>
      <w:proofErr w:type="spellStart"/>
      <w:r w:rsidR="00684690">
        <w:t>boids</w:t>
      </w:r>
      <w:proofErr w:type="spellEnd"/>
      <w:r w:rsidR="00684690">
        <w:t xml:space="preserve"> having their own (albeit collective) “free will” conflicts with this idea in my opinion. Instead, the theme of predator and prey was used to allow the user to move an entity around the map and the </w:t>
      </w:r>
      <w:proofErr w:type="spellStart"/>
      <w:r w:rsidR="00684690">
        <w:t>boids</w:t>
      </w:r>
      <w:proofErr w:type="spellEnd"/>
      <w:r w:rsidR="00684690">
        <w:t xml:space="preserve"> will attempt to avoid it.</w:t>
      </w:r>
    </w:p>
    <w:p w14:paraId="5A23643F" w14:textId="77777777" w:rsidR="005129F5" w:rsidRPr="00650753" w:rsidRDefault="005129F5" w:rsidP="00650753"/>
    <w:p w14:paraId="6457581B" w14:textId="77777777" w:rsidR="007178EA" w:rsidRDefault="007178EA" w:rsidP="007178EA">
      <w:pPr>
        <w:pStyle w:val="Heading1"/>
      </w:pPr>
      <w:r>
        <w:t>Appendices</w:t>
      </w:r>
    </w:p>
    <w:sectPr w:rsidR="007178EA" w:rsidSect="00855982">
      <w:headerReference w:type="default" r:id="rId12"/>
      <w:footerReference w:type="default" r:id="rId13"/>
      <w:headerReference w:type="first" r:id="rId14"/>
      <w:footerReference w:type="first" r:id="rId1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DA7BC" w14:textId="77777777" w:rsidR="009E7553" w:rsidRDefault="009E7553" w:rsidP="00855982">
      <w:pPr>
        <w:spacing w:after="0" w:line="240" w:lineRule="auto"/>
      </w:pPr>
      <w:r>
        <w:separator/>
      </w:r>
    </w:p>
  </w:endnote>
  <w:endnote w:type="continuationSeparator" w:id="0">
    <w:p w14:paraId="18C77937" w14:textId="77777777" w:rsidR="009E7553" w:rsidRDefault="009E755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14:paraId="1BDE786C" w14:textId="2B88F525" w:rsidR="000F3936" w:rsidRDefault="000F3936">
        <w:pPr>
          <w:pStyle w:val="Footer"/>
        </w:pPr>
        <w:r>
          <w:fldChar w:fldCharType="begin"/>
        </w:r>
        <w:r>
          <w:instrText xml:space="preserve"> PAGE   \* MERGEFORMAT </w:instrText>
        </w:r>
        <w:r>
          <w:fldChar w:fldCharType="separate"/>
        </w:r>
        <w:r w:rsidR="00535241">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BB408" w14:textId="77777777" w:rsidR="000F3936" w:rsidRPr="009177D0" w:rsidRDefault="000F3936">
    <w:pPr>
      <w:pStyle w:val="Footer"/>
      <w:rPr>
        <w:lang w:val="en-GB"/>
      </w:rPr>
    </w:pPr>
    <w:r>
      <w:rPr>
        <w:lang w:val="en-GB"/>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6FCF8" w14:textId="77777777" w:rsidR="009E7553" w:rsidRDefault="009E7553" w:rsidP="00855982">
      <w:pPr>
        <w:spacing w:after="0" w:line="240" w:lineRule="auto"/>
      </w:pPr>
      <w:r>
        <w:separator/>
      </w:r>
    </w:p>
  </w:footnote>
  <w:footnote w:type="continuationSeparator" w:id="0">
    <w:p w14:paraId="5B24D2A6" w14:textId="77777777" w:rsidR="009E7553" w:rsidRDefault="009E7553" w:rsidP="00855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50FCE" w14:textId="77777777" w:rsidR="000F3936" w:rsidRPr="009177D0" w:rsidRDefault="000F3936">
    <w:pPr>
      <w:pStyle w:val="Header"/>
      <w:rPr>
        <w:lang w:val="en-GB"/>
      </w:rPr>
    </w:pPr>
    <w:r>
      <w:rPr>
        <w:lang w:val="en-GB"/>
      </w:rPr>
      <w:t>10503639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4D38B" w14:textId="77777777" w:rsidR="000F3936" w:rsidRPr="009177D0" w:rsidRDefault="000F3936">
    <w:pPr>
      <w:pStyle w:val="Header"/>
      <w:rPr>
        <w:lang w:val="en-GB"/>
      </w:rPr>
    </w:pPr>
    <w:r>
      <w:rPr>
        <w:lang w:val="en-GB"/>
      </w:rPr>
      <w:t>10503639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2672180"/>
    <w:multiLevelType w:val="hybridMultilevel"/>
    <w:tmpl w:val="E1F410FE"/>
    <w:lvl w:ilvl="0" w:tplc="C002BC28">
      <w:numFmt w:val="bullet"/>
      <w:lvlText w:val="-"/>
      <w:lvlJc w:val="left"/>
      <w:pPr>
        <w:ind w:left="1770" w:hanging="360"/>
      </w:pPr>
      <w:rPr>
        <w:rFonts w:ascii="Calibri" w:eastAsiaTheme="minorEastAsia" w:hAnsi="Calibri" w:cs="Calibri" w:hint="default"/>
      </w:rPr>
    </w:lvl>
    <w:lvl w:ilvl="1" w:tplc="08090003" w:tentative="1">
      <w:start w:val="1"/>
      <w:numFmt w:val="bullet"/>
      <w:lvlText w:val="o"/>
      <w:lvlJc w:val="left"/>
      <w:pPr>
        <w:ind w:left="2490" w:hanging="360"/>
      </w:pPr>
      <w:rPr>
        <w:rFonts w:ascii="Courier New" w:hAnsi="Courier New" w:cs="Courier New" w:hint="default"/>
      </w:rPr>
    </w:lvl>
    <w:lvl w:ilvl="2" w:tplc="08090005" w:tentative="1">
      <w:start w:val="1"/>
      <w:numFmt w:val="bullet"/>
      <w:lvlText w:val=""/>
      <w:lvlJc w:val="left"/>
      <w:pPr>
        <w:ind w:left="3210" w:hanging="360"/>
      </w:pPr>
      <w:rPr>
        <w:rFonts w:ascii="Wingdings" w:hAnsi="Wingdings" w:hint="default"/>
      </w:rPr>
    </w:lvl>
    <w:lvl w:ilvl="3" w:tplc="08090001" w:tentative="1">
      <w:start w:val="1"/>
      <w:numFmt w:val="bullet"/>
      <w:lvlText w:val=""/>
      <w:lvlJc w:val="left"/>
      <w:pPr>
        <w:ind w:left="3930" w:hanging="360"/>
      </w:pPr>
      <w:rPr>
        <w:rFonts w:ascii="Symbol" w:hAnsi="Symbol" w:hint="default"/>
      </w:rPr>
    </w:lvl>
    <w:lvl w:ilvl="4" w:tplc="08090003" w:tentative="1">
      <w:start w:val="1"/>
      <w:numFmt w:val="bullet"/>
      <w:lvlText w:val="o"/>
      <w:lvlJc w:val="left"/>
      <w:pPr>
        <w:ind w:left="4650" w:hanging="360"/>
      </w:pPr>
      <w:rPr>
        <w:rFonts w:ascii="Courier New" w:hAnsi="Courier New" w:cs="Courier New" w:hint="default"/>
      </w:rPr>
    </w:lvl>
    <w:lvl w:ilvl="5" w:tplc="08090005" w:tentative="1">
      <w:start w:val="1"/>
      <w:numFmt w:val="bullet"/>
      <w:lvlText w:val=""/>
      <w:lvlJc w:val="left"/>
      <w:pPr>
        <w:ind w:left="5370" w:hanging="360"/>
      </w:pPr>
      <w:rPr>
        <w:rFonts w:ascii="Wingdings" w:hAnsi="Wingdings" w:hint="default"/>
      </w:rPr>
    </w:lvl>
    <w:lvl w:ilvl="6" w:tplc="08090001" w:tentative="1">
      <w:start w:val="1"/>
      <w:numFmt w:val="bullet"/>
      <w:lvlText w:val=""/>
      <w:lvlJc w:val="left"/>
      <w:pPr>
        <w:ind w:left="6090" w:hanging="360"/>
      </w:pPr>
      <w:rPr>
        <w:rFonts w:ascii="Symbol" w:hAnsi="Symbol" w:hint="default"/>
      </w:rPr>
    </w:lvl>
    <w:lvl w:ilvl="7" w:tplc="08090003" w:tentative="1">
      <w:start w:val="1"/>
      <w:numFmt w:val="bullet"/>
      <w:lvlText w:val="o"/>
      <w:lvlJc w:val="left"/>
      <w:pPr>
        <w:ind w:left="6810" w:hanging="360"/>
      </w:pPr>
      <w:rPr>
        <w:rFonts w:ascii="Courier New" w:hAnsi="Courier New" w:cs="Courier New" w:hint="default"/>
      </w:rPr>
    </w:lvl>
    <w:lvl w:ilvl="8" w:tplc="08090005" w:tentative="1">
      <w:start w:val="1"/>
      <w:numFmt w:val="bullet"/>
      <w:lvlText w:val=""/>
      <w:lvlJc w:val="left"/>
      <w:pPr>
        <w:ind w:left="753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AD8771E"/>
    <w:multiLevelType w:val="hybridMultilevel"/>
    <w:tmpl w:val="339443E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8" w15:restartNumberingAfterBreak="0">
    <w:nsid w:val="23C15ECD"/>
    <w:multiLevelType w:val="hybridMultilevel"/>
    <w:tmpl w:val="615A2720"/>
    <w:lvl w:ilvl="0" w:tplc="BFD8697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F50909"/>
    <w:multiLevelType w:val="hybridMultilevel"/>
    <w:tmpl w:val="9094F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C0719D3"/>
    <w:multiLevelType w:val="hybridMultilevel"/>
    <w:tmpl w:val="CD525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42E345FF"/>
    <w:multiLevelType w:val="hybridMultilevel"/>
    <w:tmpl w:val="0C5227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B63D35"/>
    <w:multiLevelType w:val="hybridMultilevel"/>
    <w:tmpl w:val="D55CDD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EA3B03"/>
    <w:multiLevelType w:val="hybridMultilevel"/>
    <w:tmpl w:val="50564A5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9C83478"/>
    <w:multiLevelType w:val="hybridMultilevel"/>
    <w:tmpl w:val="3A845F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FFE1281"/>
    <w:multiLevelType w:val="hybridMultilevel"/>
    <w:tmpl w:val="3E800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2571B7"/>
    <w:multiLevelType w:val="hybridMultilevel"/>
    <w:tmpl w:val="6E4E2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25"/>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21"/>
  </w:num>
  <w:num w:numId="30">
    <w:abstractNumId w:val="14"/>
  </w:num>
  <w:num w:numId="31">
    <w:abstractNumId w:val="18"/>
  </w:num>
  <w:num w:numId="32">
    <w:abstractNumId w:val="27"/>
  </w:num>
  <w:num w:numId="33">
    <w:abstractNumId w:val="20"/>
  </w:num>
  <w:num w:numId="34">
    <w:abstractNumId w:val="19"/>
  </w:num>
  <w:num w:numId="35">
    <w:abstractNumId w:val="22"/>
  </w:num>
  <w:num w:numId="36">
    <w:abstractNumId w:val="23"/>
  </w:num>
  <w:num w:numId="37">
    <w:abstractNumId w:val="26"/>
  </w:num>
  <w:num w:numId="38">
    <w:abstractNumId w:val="28"/>
  </w:num>
  <w:num w:numId="39">
    <w:abstractNumId w:val="1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CFF"/>
    <w:rsid w:val="00001DA3"/>
    <w:rsid w:val="00017219"/>
    <w:rsid w:val="000B3012"/>
    <w:rsid w:val="000D02E1"/>
    <w:rsid w:val="000D7990"/>
    <w:rsid w:val="000F3936"/>
    <w:rsid w:val="00100F7B"/>
    <w:rsid w:val="00117646"/>
    <w:rsid w:val="00145847"/>
    <w:rsid w:val="00162E0F"/>
    <w:rsid w:val="001B5F21"/>
    <w:rsid w:val="001D4362"/>
    <w:rsid w:val="00255B49"/>
    <w:rsid w:val="002962DD"/>
    <w:rsid w:val="002A1FD6"/>
    <w:rsid w:val="00340C45"/>
    <w:rsid w:val="003834C1"/>
    <w:rsid w:val="003A3025"/>
    <w:rsid w:val="00485902"/>
    <w:rsid w:val="004E6CF1"/>
    <w:rsid w:val="00500322"/>
    <w:rsid w:val="00506203"/>
    <w:rsid w:val="005129F5"/>
    <w:rsid w:val="00535241"/>
    <w:rsid w:val="005C4675"/>
    <w:rsid w:val="00634AC7"/>
    <w:rsid w:val="00650753"/>
    <w:rsid w:val="00681FED"/>
    <w:rsid w:val="00684690"/>
    <w:rsid w:val="006913E1"/>
    <w:rsid w:val="00695234"/>
    <w:rsid w:val="007178EA"/>
    <w:rsid w:val="00720B6B"/>
    <w:rsid w:val="00735FA8"/>
    <w:rsid w:val="00737CFF"/>
    <w:rsid w:val="007400D4"/>
    <w:rsid w:val="0077506E"/>
    <w:rsid w:val="007833A7"/>
    <w:rsid w:val="007B435D"/>
    <w:rsid w:val="007C1926"/>
    <w:rsid w:val="007D2445"/>
    <w:rsid w:val="00855982"/>
    <w:rsid w:val="0085781E"/>
    <w:rsid w:val="00866990"/>
    <w:rsid w:val="0087644F"/>
    <w:rsid w:val="00881B3F"/>
    <w:rsid w:val="008E298E"/>
    <w:rsid w:val="009177D0"/>
    <w:rsid w:val="0095007F"/>
    <w:rsid w:val="00975BF2"/>
    <w:rsid w:val="009B6A04"/>
    <w:rsid w:val="009D01F0"/>
    <w:rsid w:val="009D15CE"/>
    <w:rsid w:val="009E7553"/>
    <w:rsid w:val="00A040A9"/>
    <w:rsid w:val="00A10484"/>
    <w:rsid w:val="00A73B4E"/>
    <w:rsid w:val="00A93DAC"/>
    <w:rsid w:val="00B02BA5"/>
    <w:rsid w:val="00B131CD"/>
    <w:rsid w:val="00B30F67"/>
    <w:rsid w:val="00B32EAE"/>
    <w:rsid w:val="00BF1C51"/>
    <w:rsid w:val="00C74187"/>
    <w:rsid w:val="00C93ACE"/>
    <w:rsid w:val="00CD45F3"/>
    <w:rsid w:val="00CE4760"/>
    <w:rsid w:val="00D209B1"/>
    <w:rsid w:val="00D41A1D"/>
    <w:rsid w:val="00D77FB3"/>
    <w:rsid w:val="00E0290B"/>
    <w:rsid w:val="00E6783D"/>
    <w:rsid w:val="00E71780"/>
    <w:rsid w:val="00E75904"/>
    <w:rsid w:val="00E9014F"/>
    <w:rsid w:val="00E92119"/>
    <w:rsid w:val="00EB1F0F"/>
    <w:rsid w:val="00ED7BE8"/>
    <w:rsid w:val="00EE5957"/>
    <w:rsid w:val="00F26A97"/>
    <w:rsid w:val="00F27D3B"/>
    <w:rsid w:val="00F37F18"/>
    <w:rsid w:val="00F71711"/>
    <w:rsid w:val="00F815A6"/>
    <w:rsid w:val="00F8236F"/>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65C5E"/>
  <w15:chartTrackingRefBased/>
  <w15:docId w15:val="{4CFC9509-55D9-412F-8C06-5C007B46A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BF1C51"/>
    <w:pPr>
      <w:ind w:left="720"/>
      <w:contextualSpacing/>
    </w:pPr>
  </w:style>
  <w:style w:type="character" w:styleId="UnresolvedMention">
    <w:name w:val="Unresolved Mention"/>
    <w:basedOn w:val="DefaultParagraphFont"/>
    <w:uiPriority w:val="99"/>
    <w:semiHidden/>
    <w:unhideWhenUsed/>
    <w:rsid w:val="005129F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red3d.com/cwr/boids/"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kellaway\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4.xml><?xml version="1.0" encoding="utf-8"?>
<ds:datastoreItem xmlns:ds="http://schemas.openxmlformats.org/officeDocument/2006/customXml" ds:itemID="{61452A8D-AC30-4AF8-90CF-6F2876544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704</TotalTime>
  <Pages>3</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 Joseph Kellaway</dc:creator>
  <cp:lastModifiedBy>(s) Joseph Kellaway</cp:lastModifiedBy>
  <cp:revision>23</cp:revision>
  <dcterms:created xsi:type="dcterms:W3CDTF">2017-11-14T10:35:00Z</dcterms:created>
  <dcterms:modified xsi:type="dcterms:W3CDTF">2018-01-12T23:36:00Z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