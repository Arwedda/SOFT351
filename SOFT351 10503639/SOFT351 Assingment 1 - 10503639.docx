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737CFF">
      <w:pPr>
        <w:pStyle w:val="Title"/>
      </w:pPr>
      <w:r>
        <w:t>SOFT351</w:t>
      </w:r>
    </w:p>
    <w:p w:rsidR="00737CFF" w:rsidRDefault="00737CFF">
      <w:pPr>
        <w:pStyle w:val="Title"/>
      </w:pPr>
      <w:r>
        <w:t>Assignment 1</w:t>
      </w:r>
    </w:p>
    <w:p w:rsidR="00737CFF" w:rsidRDefault="00737CFF">
      <w:pPr>
        <w:pStyle w:val="Title"/>
      </w:pPr>
      <w:r>
        <w:t>Joseph Kellaway</w:t>
      </w:r>
    </w:p>
    <w:p w:rsidR="00737CFF" w:rsidRDefault="00737CFF">
      <w:pPr>
        <w:pStyle w:val="Title"/>
      </w:pPr>
      <w:r>
        <w:t>10503639</w:t>
      </w:r>
    </w:p>
    <w:p w:rsidR="00855982" w:rsidRPr="00855982" w:rsidRDefault="00737CFF" w:rsidP="00855982">
      <w:pPr>
        <w:pStyle w:val="Heading1"/>
      </w:pPr>
      <w:r>
        <w:t>Version Information</w:t>
      </w:r>
    </w:p>
    <w:p w:rsidR="00737CFF" w:rsidRDefault="00737CFF" w:rsidP="00737CFF">
      <w:pPr>
        <w:pStyle w:val="Heading2"/>
      </w:pPr>
      <w:r>
        <w:t>Campus</w:t>
      </w:r>
    </w:p>
    <w:p w:rsidR="00855982" w:rsidRDefault="00737CFF" w:rsidP="00737CFF">
      <w:r>
        <w:t>Microsoft Visual Studio Professional 2015 – Version 14.0.25431.01 Update 3</w:t>
      </w:r>
    </w:p>
    <w:p w:rsidR="00737CFF" w:rsidRDefault="00737CFF" w:rsidP="00737CFF">
      <w:r>
        <w:t>DirectX SDK June 2010</w:t>
      </w:r>
    </w:p>
    <w:p w:rsidR="00737CFF" w:rsidRDefault="00737CFF" w:rsidP="00737CFF">
      <w:pPr>
        <w:pStyle w:val="Heading2"/>
      </w:pPr>
      <w:r>
        <w:t>Home</w:t>
      </w:r>
    </w:p>
    <w:p w:rsidR="00737CFF" w:rsidRDefault="00737CFF" w:rsidP="00737CFF">
      <w:r>
        <w:t>Microsoft Visual Studio Enterprise 2015 – Version 14.0.25431.01 Update 3</w:t>
      </w:r>
    </w:p>
    <w:p w:rsidR="00737CFF" w:rsidRDefault="00737CFF" w:rsidP="00737CFF">
      <w:r>
        <w:t>DirectX SDK June 2010</w:t>
      </w:r>
    </w:p>
    <w:p w:rsidR="00737CFF" w:rsidRDefault="00737CFF" w:rsidP="00737CFF">
      <w:pPr>
        <w:pStyle w:val="Heading1"/>
      </w:pPr>
      <w:r>
        <w:t>End User Guide</w:t>
      </w:r>
    </w:p>
    <w:p w:rsidR="00737CFF" w:rsidRDefault="00735FA8" w:rsidP="00735FA8">
      <w:pPr>
        <w:pStyle w:val="Heading2"/>
      </w:pPr>
      <w:r>
        <w:t>Part 1</w:t>
      </w:r>
    </w:p>
    <w:p w:rsidR="00735FA8" w:rsidRDefault="00735FA8" w:rsidP="00735FA8">
      <w:r>
        <w:t>The user is presented with a 3</w:t>
      </w:r>
      <w:r w:rsidRPr="00735FA8">
        <w:rPr>
          <w:vertAlign w:val="superscript"/>
        </w:rPr>
        <w:t>rd</w:t>
      </w:r>
      <w:r>
        <w:t xml:space="preserve"> person perspective of a winged-bear which they can move around the screen. The arrow keys are used to rotate the bear and alter the pitch that it is angled in. The W and S keys are used to move the bear forwards and backwards respectively. When turning at near maximum speed the bear will lean into the turn to mimic the animal shifting its weight. To prevent the user from losing the bear off-camera, the F4 key can be pressed to toggle a camera mode that follows the bear. The spacebar can be pressed to make the bear roar. The F1 key can be used to toggle whether these </w:t>
      </w:r>
      <w:r w:rsidR="002A1FD6">
        <w:t>commands are shown on-screen whilst using the program. When angled skyward, the bear can use W and S to fly. Whilst flying the wings flap, a flapping sound is made periodically and the bear always leans whilst turning. If neither momentum key is pressed when flying, the bear glides whilst slowly losing momentum and falling to the ground. If the bear is angled towards the ground, it straightens upright when it lands.</w:t>
      </w:r>
    </w:p>
    <w:p w:rsidR="00735FA8" w:rsidRDefault="00735FA8" w:rsidP="00735FA8">
      <w:pPr>
        <w:pStyle w:val="Heading2"/>
      </w:pPr>
      <w:r>
        <w:t>Part 2</w:t>
      </w:r>
    </w:p>
    <w:p w:rsidR="00735FA8" w:rsidRPr="00735FA8" w:rsidRDefault="002A1FD6" w:rsidP="00735FA8">
      <w:r>
        <w:t>The user is presented with a revolving pig. It is loaded from a</w:t>
      </w:r>
      <w:r w:rsidR="007178EA">
        <w:t>n</w:t>
      </w:r>
      <w:r>
        <w:t xml:space="preserve"> </w:t>
      </w:r>
      <w:r w:rsidR="007178EA">
        <w:t>“</w:t>
      </w:r>
      <w:r>
        <w:t>.obj</w:t>
      </w:r>
      <w:r w:rsidR="007178EA">
        <w:t>”</w:t>
      </w:r>
      <w:r>
        <w:t xml:space="preserve"> file and displayed on the screen.</w:t>
      </w:r>
      <w:r w:rsidR="007178EA">
        <w:t xml:space="preserve"> To change the pig to another shape, change the file loaded at line 494. To change the texture applied to the shape that is loaded, change the file loaded at 583.</w:t>
      </w:r>
    </w:p>
    <w:p w:rsidR="00735FA8" w:rsidRDefault="00735FA8" w:rsidP="00735FA8">
      <w:pPr>
        <w:pStyle w:val="Heading1"/>
      </w:pPr>
      <w:r>
        <w:lastRenderedPageBreak/>
        <w:t>Programmer’s guide</w:t>
      </w:r>
    </w:p>
    <w:p w:rsidR="002A1FD6" w:rsidRDefault="002A1FD6" w:rsidP="002A1FD6">
      <w:pPr>
        <w:pStyle w:val="Heading2"/>
      </w:pPr>
      <w:r>
        <w:t>Part 1</w:t>
      </w:r>
    </w:p>
    <w:p w:rsidR="007178EA" w:rsidRDefault="00BF1C51" w:rsidP="007178EA">
      <w:r>
        <w:t>Global variables that are relevant to all objects set up.</w:t>
      </w:r>
    </w:p>
    <w:p w:rsidR="00BF1C51" w:rsidRDefault="00BF1C51" w:rsidP="007178EA">
      <w:r>
        <w:t xml:space="preserve">Thing3D - </w:t>
      </w:r>
      <w:r>
        <w:t>(eventually the floor, skybox etc will be instantiations of thing3d)</w:t>
      </w:r>
    </w:p>
    <w:p w:rsidR="00BF1C51" w:rsidRDefault="00BF1C51" w:rsidP="007178EA">
      <w:r>
        <w:t>Bear created – Extends Thing3D with its own functionality</w:t>
      </w:r>
    </w:p>
    <w:p w:rsidR="00BF1C51" w:rsidRDefault="00BF1C51" w:rsidP="00BF1C51">
      <w:r>
        <w:t>Bear turning – standard calculations</w:t>
      </w:r>
    </w:p>
    <w:p w:rsidR="00BF1C51" w:rsidRDefault="00BF1C51" w:rsidP="00BF1C51">
      <w:pPr>
        <w:pStyle w:val="ListParagraph"/>
        <w:numPr>
          <w:ilvl w:val="0"/>
          <w:numId w:val="31"/>
        </w:numPr>
      </w:pPr>
      <w:r>
        <w:t>Leaning</w:t>
      </w:r>
    </w:p>
    <w:p w:rsidR="00BF1C51" w:rsidRDefault="00BF1C51" w:rsidP="00BF1C51">
      <w:pPr>
        <w:pStyle w:val="ListParagraph"/>
        <w:numPr>
          <w:ilvl w:val="0"/>
          <w:numId w:val="31"/>
        </w:numPr>
      </w:pPr>
      <w:r>
        <w:t>Gimbal lock prevention</w:t>
      </w:r>
    </w:p>
    <w:p w:rsidR="00BF1C51" w:rsidRDefault="00BF1C51" w:rsidP="007178EA">
      <w:r>
        <w:t>Bear movement – standard calculations</w:t>
      </w:r>
      <w:bookmarkStart w:id="0" w:name="_GoBack"/>
      <w:bookmarkEnd w:id="0"/>
    </w:p>
    <w:p w:rsidR="00BF1C51" w:rsidRDefault="00BF1C51" w:rsidP="00BF1C51">
      <w:pPr>
        <w:pStyle w:val="ListParagraph"/>
        <w:numPr>
          <w:ilvl w:val="0"/>
          <w:numId w:val="31"/>
        </w:numPr>
      </w:pPr>
      <w:r>
        <w:t>Gravity</w:t>
      </w:r>
    </w:p>
    <w:p w:rsidR="00BF1C51" w:rsidRDefault="00BF1C51" w:rsidP="00BF1C51">
      <w:pPr>
        <w:pStyle w:val="ListParagraph"/>
        <w:numPr>
          <w:ilvl w:val="0"/>
          <w:numId w:val="31"/>
        </w:numPr>
      </w:pPr>
      <w:r>
        <w:t>Slow down</w:t>
      </w:r>
    </w:p>
    <w:p w:rsidR="00BF1C51" w:rsidRDefault="00BF1C51" w:rsidP="00BF1C51">
      <w:r>
        <w:t>Skybox</w:t>
      </w:r>
    </w:p>
    <w:p w:rsidR="00BF1C51" w:rsidRPr="007178EA" w:rsidRDefault="00BF1C51" w:rsidP="00BF1C51">
      <w:r>
        <w:t>Shadow</w:t>
      </w:r>
    </w:p>
    <w:p w:rsidR="002A1FD6" w:rsidRDefault="002A1FD6" w:rsidP="002A1FD6">
      <w:pPr>
        <w:pStyle w:val="Heading2"/>
      </w:pPr>
      <w:r>
        <w:t>Part 2</w:t>
      </w:r>
    </w:p>
    <w:p w:rsidR="007178EA" w:rsidRDefault="00BF1C51" w:rsidP="007178EA">
      <w:r>
        <w:t>Load shape</w:t>
      </w:r>
    </w:p>
    <w:p w:rsidR="00BF1C51" w:rsidRDefault="00BF1C51" w:rsidP="007178EA">
      <w:r>
        <w:t>Load mesh</w:t>
      </w:r>
    </w:p>
    <w:p w:rsidR="00BF1C51" w:rsidRPr="007178EA" w:rsidRDefault="00BF1C51" w:rsidP="007178EA">
      <w:r>
        <w:t>Load material file</w:t>
      </w:r>
    </w:p>
    <w:p w:rsidR="00735FA8" w:rsidRDefault="00735FA8" w:rsidP="00735FA8">
      <w:pPr>
        <w:pStyle w:val="Heading1"/>
      </w:pPr>
      <w:r>
        <w:t>Additional Notes to the Programmer</w:t>
      </w:r>
    </w:p>
    <w:p w:rsidR="002A1FD6" w:rsidRPr="002A1FD6" w:rsidRDefault="002A1FD6" w:rsidP="002A1FD6">
      <w:r>
        <w:t xml:space="preserve">Currently, there is an </w:t>
      </w:r>
      <w:r w:rsidR="007178EA">
        <w:t>is occasionally an exception thrown</w:t>
      </w:r>
      <w:r>
        <w:t xml:space="preserve"> on startup of part 1.</w:t>
      </w:r>
      <w:r w:rsidR="007178EA">
        <w:t xml:space="preserve"> The exception declares that there is an access violation regarding memory location 0xFFFFFFFF and loads a line in</w:t>
      </w:r>
    </w:p>
    <w:p w:rsidR="00735FA8" w:rsidRDefault="00735FA8" w:rsidP="00735FA8">
      <w:pPr>
        <w:pStyle w:val="Heading1"/>
      </w:pPr>
      <w:r>
        <w:t>Evaluation</w:t>
      </w:r>
    </w:p>
    <w:p w:rsidR="007178EA" w:rsidRPr="007178EA" w:rsidRDefault="007178EA" w:rsidP="007178EA"/>
    <w:p w:rsidR="007178EA" w:rsidRDefault="007178EA" w:rsidP="007178EA">
      <w:pPr>
        <w:pStyle w:val="Heading1"/>
      </w:pPr>
      <w:r>
        <w:lastRenderedPageBreak/>
        <w:t>Appendices</w:t>
      </w:r>
    </w:p>
    <w:p w:rsidR="007178EA" w:rsidRDefault="007178EA" w:rsidP="007178EA">
      <w:pPr>
        <w:pStyle w:val="Heading2"/>
      </w:pPr>
      <w:r>
        <w:t>Appendix 1</w:t>
      </w:r>
    </w:p>
    <w:p w:rsidR="007178EA" w:rsidRDefault="007178EA" w:rsidP="007178EA">
      <w:r>
        <w:rPr>
          <w:noProof/>
          <w:lang w:val="en-GB" w:eastAsia="en-GB"/>
        </w:rPr>
        <w:drawing>
          <wp:inline distT="0" distB="0" distL="0" distR="0" wp14:anchorId="3254D4E6" wp14:editId="04AAB377">
            <wp:extent cx="5943600"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5930"/>
                    </a:xfrm>
                    <a:prstGeom prst="rect">
                      <a:avLst/>
                    </a:prstGeom>
                  </pic:spPr>
                </pic:pic>
              </a:graphicData>
            </a:graphic>
          </wp:inline>
        </w:drawing>
      </w:r>
    </w:p>
    <w:p w:rsidR="007178EA" w:rsidRPr="007178EA" w:rsidRDefault="007178EA" w:rsidP="007178EA">
      <w:r>
        <w:t>Occasional error on start-up of part 1.</w:t>
      </w:r>
    </w:p>
    <w:sectPr w:rsidR="007178EA" w:rsidRPr="007178EA"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FED" w:rsidRDefault="00681FED" w:rsidP="00855982">
      <w:pPr>
        <w:spacing w:after="0" w:line="240" w:lineRule="auto"/>
      </w:pPr>
      <w:r>
        <w:separator/>
      </w:r>
    </w:p>
  </w:endnote>
  <w:endnote w:type="continuationSeparator" w:id="0">
    <w:p w:rsidR="00681FED" w:rsidRDefault="00681FE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BF1C5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FED" w:rsidRDefault="00681FED" w:rsidP="00855982">
      <w:pPr>
        <w:spacing w:after="0" w:line="240" w:lineRule="auto"/>
      </w:pPr>
      <w:r>
        <w:separator/>
      </w:r>
    </w:p>
  </w:footnote>
  <w:footnote w:type="continuationSeparator" w:id="0">
    <w:p w:rsidR="00681FED" w:rsidRDefault="00681FE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72180"/>
    <w:multiLevelType w:val="hybridMultilevel"/>
    <w:tmpl w:val="E1F410FE"/>
    <w:lvl w:ilvl="0" w:tplc="C002BC28">
      <w:numFmt w:val="bullet"/>
      <w:lvlText w:val="-"/>
      <w:lvlJc w:val="left"/>
      <w:pPr>
        <w:ind w:left="1770" w:hanging="360"/>
      </w:pPr>
      <w:rPr>
        <w:rFonts w:ascii="Calibri" w:eastAsiaTheme="minorEastAsia" w:hAnsi="Calibri" w:cs="Calibri"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C15ECD"/>
    <w:multiLevelType w:val="hybridMultilevel"/>
    <w:tmpl w:val="615A2720"/>
    <w:lvl w:ilvl="0" w:tplc="BFD8697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8"/>
  </w:num>
  <w:num w:numId="30">
    <w:abstractNumId w:val="1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FF"/>
    <w:rsid w:val="001D4362"/>
    <w:rsid w:val="002A1FD6"/>
    <w:rsid w:val="00681FED"/>
    <w:rsid w:val="007178EA"/>
    <w:rsid w:val="00735FA8"/>
    <w:rsid w:val="00737CFF"/>
    <w:rsid w:val="007833A7"/>
    <w:rsid w:val="00855982"/>
    <w:rsid w:val="00A10484"/>
    <w:rsid w:val="00BF1C51"/>
    <w:rsid w:val="00D77FB3"/>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D0CD"/>
  <w15:chartTrackingRefBased/>
  <w15:docId w15:val="{4CFC9509-55D9-412F-8C06-5C007B46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F1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way\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0C"/>
    <w:rsid w:val="00635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52CEB68F79492283C30E0E6D6DE85D">
    <w:name w:val="6452CEB68F79492283C30E0E6D6DE85D"/>
  </w:style>
  <w:style w:type="paragraph" w:customStyle="1" w:styleId="2F85F4E81E10467A868CE6FEAA01F5B7">
    <w:name w:val="2F85F4E81E10467A868CE6FEAA01F5B7"/>
  </w:style>
  <w:style w:type="paragraph" w:customStyle="1" w:styleId="1BD8078466204BFAAD408C0F2D8BAD72">
    <w:name w:val="1BD8078466204BFAAD408C0F2D8BAD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82</TotalTime>
  <Pages>3</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Joseph Kellaway</dc:creator>
  <cp:lastModifiedBy>(s) Joseph Kellaway</cp:lastModifiedBy>
  <cp:revision>1</cp:revision>
  <dcterms:created xsi:type="dcterms:W3CDTF">2017-11-14T10:35:00Z</dcterms:created>
  <dcterms:modified xsi:type="dcterms:W3CDTF">2017-11-14T11:58:00Z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